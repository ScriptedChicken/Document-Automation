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84E1" w14:textId="77777777" w:rsidR="00445DD9" w:rsidRDefault="00445DD9" w:rsidP="00BE4410">
      <w:pPr>
        <w:pStyle w:val="ContactInfo"/>
        <w:jc w:val="left"/>
      </w:pPr>
    </w:p>
    <w:p w14:paraId="2E4EC07B" w14:textId="20B0BB6B" w:rsidR="00F946C3" w:rsidRDefault="00824112" w:rsidP="00F946C3">
      <w:pPr>
        <w:pStyle w:val="Title"/>
      </w:pPr>
      <w:r>
        <w:t>INVOICE - INV-003</w:t>
      </w:r>
    </w:p>
    <w:p w14:paraId="01A59129" w14:textId="77777777" w:rsidR="00F946C3" w:rsidRDefault="00F946C3" w:rsidP="00241543"/>
    <w:p w14:paraId="1790973D" w14:textId="3594F383" w:rsidR="00241543" w:rsidRDefault="00241543" w:rsidP="00241543">
      <w:r>
        <w:t>To:</w:t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2E1FB299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  <w:hideMark/>
          </w:tcPr>
          <w:p>
            <w:r>
              <w:t>Mary Davis</w:t>
            </w:r>
          </w:p>
        </w:tc>
      </w:tr>
      <w:tr w:rsidR="00AB0F8E" w:rsidRPr="008F11DD" w14:paraId="7DCF694B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LMN Enterprises</w:t>
            </w:r>
          </w:p>
        </w:tc>
      </w:tr>
      <w:tr w:rsidR="00AB0F8E" w:rsidRPr="008F11DD" w14:paraId="2D79003C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789 Oak Ave, Village</w:t>
            </w:r>
          </w:p>
        </w:tc>
      </w:tr>
      <w:tr w:rsidR="00AB0F8E" w:rsidRPr="008F11DD" w14:paraId="4CCEAE33" w14:textId="77777777" w:rsidTr="00051CC3">
        <w:trPr>
          <w:trHeight w:val="71"/>
        </w:trPr>
        <w:tc>
          <w:tcPr>
            <w:tcW w:w="3119" w:type="dxa"/>
            <w:shd w:val="clear" w:color="auto" w:fill="auto"/>
            <w:vAlign w:val="bottom"/>
          </w:tcPr>
          <w:p>
            <w:r>
              <w:t>(555) 555-9012</w:t>
            </w:r>
          </w:p>
        </w:tc>
      </w:tr>
    </w:tbl>
    <w:p w14:paraId="20169A37" w14:textId="77777777" w:rsidR="006E77ED" w:rsidRDefault="006E77ED" w:rsidP="00856EDE"/>
    <w:p w14:paraId="53C6B5ED" w14:textId="2E266270" w:rsidR="008C76AC" w:rsidRDefault="008C76AC" w:rsidP="00856EDE">
      <w:r>
        <w:t>From: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58614952" w14:textId="77777777" w:rsidTr="00051CC3">
        <w:trPr>
          <w:trHeight w:hRule="exact" w:val="200"/>
        </w:trPr>
        <w:tc>
          <w:tcPr>
            <w:tcW w:w="3119" w:type="dxa"/>
            <w:shd w:val="clear" w:color="auto" w:fill="auto"/>
            <w:vAlign w:val="bottom"/>
          </w:tcPr>
          <w:p w14:paraId="08029A16" w14:textId="77777777" w:rsidR="00AB0F8E" w:rsidRDefault="00AB0F8E" w:rsidP="00AB0F8E">
            <w:r>
              <w:t>Acme Products Ltd</w:t>
            </w:r>
          </w:p>
          <w:p w14:paraId="54804844" w14:textId="0CBE9FBC" w:rsidR="00AB0F8E" w:rsidRPr="008F11DD" w:rsidRDefault="00AB0F8E" w:rsidP="00F01D31">
            <w:pPr>
              <w:pStyle w:val="Heading1"/>
            </w:pPr>
          </w:p>
        </w:tc>
      </w:tr>
      <w:tr w:rsidR="00AB0F8E" w:rsidRPr="008F11DD" w14:paraId="5CC899C5" w14:textId="77777777" w:rsidTr="00051CC3">
        <w:trPr>
          <w:trHeight w:val="323"/>
        </w:trPr>
        <w:tc>
          <w:tcPr>
            <w:tcW w:w="3119" w:type="dxa"/>
            <w:shd w:val="clear" w:color="auto" w:fill="auto"/>
            <w:vAlign w:val="bottom"/>
          </w:tcPr>
          <w:p w14:paraId="0002C1F3" w14:textId="77777777" w:rsidR="00AB0F8E" w:rsidRDefault="00AB0F8E" w:rsidP="00AB0F8E">
            <w:r>
              <w:t>123 Queen Street</w:t>
            </w:r>
            <w:r>
              <w:br/>
            </w:r>
            <w:proofErr w:type="spellStart"/>
            <w:r>
              <w:t>Te</w:t>
            </w:r>
            <w:proofErr w:type="spellEnd"/>
            <w:r>
              <w:t xml:space="preserve"> Aro, Wellington</w:t>
            </w:r>
          </w:p>
          <w:p w14:paraId="2746A8DB" w14:textId="6E20FEB6" w:rsidR="00AB0F8E" w:rsidRPr="00AB0F8E" w:rsidRDefault="00AB0F8E" w:rsidP="00AB0F8E">
            <w:r>
              <w:t>3116</w:t>
            </w:r>
          </w:p>
        </w:tc>
      </w:tr>
      <w:tr w:rsidR="00AB0F8E" w:rsidRPr="008F11DD" w14:paraId="60E43F5A" w14:textId="77777777" w:rsidTr="00051CC3">
        <w:trPr>
          <w:trHeight w:val="80"/>
        </w:trPr>
        <w:tc>
          <w:tcPr>
            <w:tcW w:w="3119" w:type="dxa"/>
            <w:shd w:val="clear" w:color="auto" w:fill="auto"/>
            <w:vAlign w:val="bottom"/>
          </w:tcPr>
          <w:p w14:paraId="16C00DF5" w14:textId="02D8892D" w:rsidR="00AB0F8E" w:rsidRPr="00AB0F8E" w:rsidRDefault="00AB0F8E" w:rsidP="00AB0F8E">
            <w:r>
              <w:t>021 345 6789</w:t>
            </w:r>
          </w:p>
        </w:tc>
      </w:tr>
    </w:tbl>
    <w:p w14:paraId="5DAC8E1A" w14:textId="77777777" w:rsidR="008C76AC" w:rsidRDefault="008C76AC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6F8A0242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FB5B2DB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B6CF36005DD340A2BA01C8005B6FB81C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89B3C26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9BF024FDE864965ADD8A7CB26E2C78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65F4750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B9668E36BAC44EAADDD8073F0F53B7E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103F82CF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578F6D699A194709A28667D593B0B2BB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F11A1" w14:paraId="7B4C33C8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Mike Brown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Sales Rep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Net 60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10/01/2024</w:t>
            </w:r>
          </w:p>
        </w:tc>
      </w:tr>
    </w:tbl>
    <w:p w14:paraId="23771A02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329"/>
        <w:gridCol w:w="5899"/>
        <w:gridCol w:w="1423"/>
        <w:gridCol w:w="1429"/>
      </w:tblGrid>
      <w:tr w:rsidR="002D2C31" w14:paraId="224A984D" w14:textId="77777777" w:rsidTr="00CA4576">
        <w:trPr>
          <w:trHeight w:val="397"/>
        </w:trPr>
        <w:tc>
          <w:tcPr>
            <w:tcW w:w="1329" w:type="dxa"/>
            <w:tcBorders>
              <w:bottom w:val="single" w:sz="4" w:space="0" w:color="83B29B" w:themeColor="accent1"/>
            </w:tcBorders>
            <w:vAlign w:val="center"/>
          </w:tcPr>
          <w:p w14:paraId="2B2D7E6B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0F3F83DBAF7F45B4B99BC670EA1C9836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5899" w:type="dxa"/>
            <w:tcBorders>
              <w:bottom w:val="single" w:sz="4" w:space="0" w:color="83B29B" w:themeColor="accent1"/>
            </w:tcBorders>
            <w:vAlign w:val="center"/>
          </w:tcPr>
          <w:p w14:paraId="0B57917C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436613272E324F8585CEDCB272D11843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23" w:type="dxa"/>
            <w:tcBorders>
              <w:bottom w:val="single" w:sz="4" w:space="0" w:color="83B29B" w:themeColor="accent1"/>
            </w:tcBorders>
            <w:vAlign w:val="center"/>
          </w:tcPr>
          <w:p w14:paraId="397507E1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2D31506ACB74D1D9725EA1FB00FD80E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29" w:type="dxa"/>
            <w:tcBorders>
              <w:bottom w:val="single" w:sz="4" w:space="0" w:color="83B29B" w:themeColor="accent1"/>
            </w:tcBorders>
            <w:vAlign w:val="center"/>
          </w:tcPr>
          <w:p w14:paraId="59BC27AA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F0012EBCC49A4889B75714D529094C53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CA4576" w14:paraId="3B572297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5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A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25.5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127.5</w:t>
            </w:r>
          </w:p>
        </w:tc>
      </w:tr>
      <w:tr w:rsidR="00CA4576" w14:paraId="3863304F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B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5.99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11.98</w:t>
            </w:r>
          </w:p>
        </w:tc>
      </w:tr>
      <w:tr w:rsidR="00CA4576" w14:paraId="6F3D88D8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15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C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44.5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667.5</w:t>
            </w:r>
          </w:p>
        </w:tc>
      </w:tr>
      <w:tr w:rsidR="00CA4576" w14:paraId="45AF91E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8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D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10.35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82.8</w:t>
            </w:r>
          </w:p>
        </w:tc>
      </w:tr>
      <w:tr w:rsidR="00CA4576" w14:paraId="668E18DE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7DA16F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A720F4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A7ED69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4B9488" w14:textId="77777777" w:rsidR="00CA4576" w:rsidRDefault="00CA4576" w:rsidP="00BE4410">
            <w:pPr>
              <w:jc w:val="right"/>
            </w:pPr>
          </w:p>
        </w:tc>
      </w:tr>
      <w:tr w:rsidR="00CA4576" w14:paraId="38F9523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45CF954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D5EE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3C954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36A233" w14:textId="77777777" w:rsidR="00CA4576" w:rsidRDefault="00CA4576" w:rsidP="00BE4410">
            <w:pPr>
              <w:jc w:val="right"/>
            </w:pPr>
          </w:p>
        </w:tc>
      </w:tr>
      <w:tr w:rsidR="00CA4576" w14:paraId="691CA3F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D4416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DEE1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8EB13F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632776E" w14:textId="77777777" w:rsidR="00CA4576" w:rsidRDefault="00CA4576" w:rsidP="00BE4410">
            <w:pPr>
              <w:jc w:val="right"/>
            </w:pPr>
          </w:p>
        </w:tc>
      </w:tr>
      <w:tr w:rsidR="00CA4576" w14:paraId="05BD76E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CBB90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867AD7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236B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E05F86" w14:textId="77777777" w:rsidR="00CA4576" w:rsidRDefault="00CA4576" w:rsidP="00BE4410">
            <w:pPr>
              <w:jc w:val="right"/>
            </w:pPr>
          </w:p>
        </w:tc>
      </w:tr>
      <w:tr w:rsidR="00CA4576" w14:paraId="17448A66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87C3A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6AA76E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A5E9CC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0711D9" w14:textId="77777777" w:rsidR="00CA4576" w:rsidRDefault="00CA4576" w:rsidP="00BE4410">
            <w:pPr>
              <w:jc w:val="right"/>
            </w:pPr>
          </w:p>
        </w:tc>
      </w:tr>
    </w:tbl>
    <w:p w14:paraId="48B150AD" w14:textId="77777777" w:rsidR="00224644" w:rsidRDefault="00224644"/>
    <w:tbl>
      <w:tblPr>
        <w:tblStyle w:val="TableGrid"/>
        <w:tblW w:w="2852" w:type="dxa"/>
        <w:tblInd w:w="7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423"/>
        <w:gridCol w:w="1429"/>
      </w:tblGrid>
      <w:tr w:rsidR="00E504D1" w14:paraId="0A8401B4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auto"/>
            </w:tcBorders>
            <w:vAlign w:val="center"/>
          </w:tcPr>
          <w:p w14:paraId="4E550283" w14:textId="6F486DB4" w:rsidR="00E504D1" w:rsidRDefault="00000000" w:rsidP="00BE4410">
            <w:pPr>
              <w:jc w:val="right"/>
            </w:pPr>
            <w:sdt>
              <w:sdtPr>
                <w:id w:val="-2029940835"/>
                <w:placeholder>
                  <w:docPart w:val="49B1CC7A319041A5BC2E767F859A1F25"/>
                </w:placeholder>
                <w:temporary/>
                <w:showingPlcHdr/>
                <w15:appearance w15:val="hidden"/>
              </w:sdtPr>
              <w:sdtContent>
                <w:r w:rsidR="00E504D1">
                  <w:t>Subtotal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auto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889.78</w:t>
            </w:r>
          </w:p>
        </w:tc>
      </w:tr>
      <w:tr w:rsidR="00E504D1" w14:paraId="3B20AF6F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31415067" w14:textId="1BF772AB" w:rsidR="00E504D1" w:rsidRDefault="00000000" w:rsidP="00BE4410">
            <w:pPr>
              <w:jc w:val="right"/>
            </w:pPr>
            <w:sdt>
              <w:sdtPr>
                <w:id w:val="481201359"/>
                <w:placeholder>
                  <w:docPart w:val="2B4A526E5F64416493DB260CEF7BBD55"/>
                </w:placeholder>
                <w:temporary/>
                <w:showingPlcHdr/>
                <w15:appearance w15:val="hidden"/>
              </w:sdtPr>
              <w:sdtContent>
                <w:r w:rsidR="00E504D1">
                  <w:t>Sales Tax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293.63</w:t>
            </w:r>
          </w:p>
        </w:tc>
      </w:tr>
      <w:tr w:rsidR="00E504D1" w14:paraId="4ABAE3BD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181D9B01" w14:textId="48207B83" w:rsidR="00E504D1" w:rsidRDefault="00000000" w:rsidP="008073F2">
            <w:pPr>
              <w:pStyle w:val="Heading1"/>
              <w:jc w:val="right"/>
            </w:pPr>
            <w:sdt>
              <w:sdtPr>
                <w:id w:val="751007568"/>
                <w:placeholder>
                  <w:docPart w:val="899BDAE89D2E4F8D89C45D52CBEC2747"/>
                </w:placeholder>
                <w:temporary/>
                <w:showingPlcHdr/>
                <w15:appearance w15:val="hidden"/>
              </w:sdtPr>
              <w:sdtContent>
                <w:r w:rsidR="00E504D1">
                  <w:t>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1183.41</w:t>
            </w:r>
          </w:p>
        </w:tc>
      </w:tr>
    </w:tbl>
    <w:p w14:paraId="4D0CFC72" w14:textId="3B568736" w:rsidR="00A81CA6" w:rsidRDefault="00A81CA6" w:rsidP="00242A13">
      <w:pPr>
        <w:pStyle w:val="ContactInfo"/>
        <w:jc w:val="left"/>
      </w:pPr>
    </w:p>
    <w:sectPr w:rsidR="00A81CA6" w:rsidSect="00444EC5">
      <w:footerReference w:type="default" r:id="rId10"/>
      <w:footerReference w:type="firs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4563" w14:textId="77777777" w:rsidR="00A53BCE" w:rsidRDefault="00A53BCE" w:rsidP="00EE0F7F">
      <w:r>
        <w:separator/>
      </w:r>
    </w:p>
  </w:endnote>
  <w:endnote w:type="continuationSeparator" w:id="0">
    <w:p w14:paraId="246F3282" w14:textId="77777777" w:rsidR="00A53BCE" w:rsidRDefault="00A53BCE" w:rsidP="00EE0F7F">
      <w:r>
        <w:continuationSeparator/>
      </w:r>
    </w:p>
  </w:endnote>
  <w:endnote w:type="continuationNotice" w:id="1">
    <w:p w14:paraId="4162BAD8" w14:textId="77777777" w:rsidR="00A53BCE" w:rsidRDefault="00A53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0C1AA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2579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D63C" w14:textId="366D0437" w:rsidR="00242A13" w:rsidRDefault="00000000" w:rsidP="00242A13">
    <w:pPr>
      <w:pStyle w:val="ContactInfo"/>
    </w:pPr>
    <w:sdt>
      <w:sdtPr>
        <w:id w:val="-523253204"/>
        <w:placeholder>
          <w:docPart w:val="77BACCA0D4F44D16937AA31E8973AF45"/>
        </w:placeholder>
        <w15:appearance w15:val="hidden"/>
      </w:sdtPr>
      <w:sdtContent>
        <w:r w:rsidR="00242A13">
          <w:t>Acme Products Ltd.</w:t>
        </w:r>
      </w:sdtContent>
    </w:sdt>
    <w:r w:rsidR="00242A13" w:rsidRPr="00DB3205">
      <w:t xml:space="preserve"> </w:t>
    </w:r>
    <w:sdt>
      <w:sdtPr>
        <w:id w:val="448752073"/>
        <w:placeholder>
          <w:docPart w:val="8ACD93F374B24FDE89E3F9398A6621DC"/>
        </w:placeholder>
        <w15:appearance w15:val="hidden"/>
      </w:sdtPr>
      <w:sdtContent>
        <w:r w:rsidR="00242A13">
          <w:t>123 Queen Street</w:t>
        </w:r>
      </w:sdtContent>
    </w:sdt>
    <w:r w:rsidR="00242A13" w:rsidRPr="00DB3205">
      <w:t xml:space="preserve"> | </w:t>
    </w:r>
    <w:sdt>
      <w:sdtPr>
        <w:id w:val="323638205"/>
        <w:placeholder>
          <w:docPart w:val="90AF87706B504633B0116E579DF1B3CD"/>
        </w:placeholder>
        <w15:appearance w15:val="hidden"/>
      </w:sdtPr>
      <w:sdtContent>
        <w:r w:rsidR="00242A13">
          <w:t>Te Aro, Wellington, 3116</w:t>
        </w:r>
      </w:sdtContent>
    </w:sdt>
    <w:r w:rsidR="00242A13" w:rsidRPr="00DB3205">
      <w:t xml:space="preserve"> | </w:t>
    </w:r>
    <w:sdt>
      <w:sdtPr>
        <w:id w:val="1000940658"/>
        <w:placeholder>
          <w:docPart w:val="7A1CCF18D0B94CC8A79B4DBA0598666F"/>
        </w:placeholder>
        <w:showingPlcHdr/>
        <w15:appearance w15:val="hidden"/>
      </w:sdtPr>
      <w:sdtContent>
        <w:r w:rsidR="00242A13" w:rsidRPr="00DB3205">
          <w:t>Phone:</w:t>
        </w:r>
      </w:sdtContent>
    </w:sdt>
    <w:r w:rsidR="00242A13" w:rsidRPr="00DB3205">
      <w:t xml:space="preserve"> </w:t>
    </w:r>
    <w:sdt>
      <w:sdtPr>
        <w:id w:val="-1879226774"/>
        <w:placeholder>
          <w:docPart w:val="0E90A74CEFED4A5ABDD2D53A1603D014"/>
        </w:placeholder>
        <w15:appearance w15:val="hidden"/>
      </w:sdtPr>
      <w:sdtContent>
        <w:r w:rsidR="00242A13">
          <w:t>0213456789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CB0E" w14:textId="77777777" w:rsidR="00A53BCE" w:rsidRDefault="00A53BCE" w:rsidP="00EE0F7F">
      <w:r>
        <w:separator/>
      </w:r>
    </w:p>
  </w:footnote>
  <w:footnote w:type="continuationSeparator" w:id="0">
    <w:p w14:paraId="0A07B354" w14:textId="77777777" w:rsidR="00A53BCE" w:rsidRDefault="00A53BCE" w:rsidP="00EE0F7F">
      <w:r>
        <w:continuationSeparator/>
      </w:r>
    </w:p>
  </w:footnote>
  <w:footnote w:type="continuationNotice" w:id="1">
    <w:p w14:paraId="4EE9C346" w14:textId="77777777" w:rsidR="00A53BCE" w:rsidRDefault="00A53BC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9"/>
    <w:rsid w:val="00003839"/>
    <w:rsid w:val="00016EEA"/>
    <w:rsid w:val="00017EBC"/>
    <w:rsid w:val="0004621B"/>
    <w:rsid w:val="00051CC3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4644"/>
    <w:rsid w:val="00232D51"/>
    <w:rsid w:val="00232DEA"/>
    <w:rsid w:val="00240E25"/>
    <w:rsid w:val="00241543"/>
    <w:rsid w:val="00242A13"/>
    <w:rsid w:val="00243832"/>
    <w:rsid w:val="00253682"/>
    <w:rsid w:val="0027214F"/>
    <w:rsid w:val="00274CED"/>
    <w:rsid w:val="00277582"/>
    <w:rsid w:val="002A2D37"/>
    <w:rsid w:val="002A4233"/>
    <w:rsid w:val="002B425B"/>
    <w:rsid w:val="002C15E0"/>
    <w:rsid w:val="002C31B5"/>
    <w:rsid w:val="002D2C31"/>
    <w:rsid w:val="002E1650"/>
    <w:rsid w:val="002E2FED"/>
    <w:rsid w:val="002E7529"/>
    <w:rsid w:val="002F0D2E"/>
    <w:rsid w:val="002F145D"/>
    <w:rsid w:val="002F405A"/>
    <w:rsid w:val="002F4591"/>
    <w:rsid w:val="002F5823"/>
    <w:rsid w:val="00301B2D"/>
    <w:rsid w:val="00303B1D"/>
    <w:rsid w:val="00305145"/>
    <w:rsid w:val="003276AC"/>
    <w:rsid w:val="0033084B"/>
    <w:rsid w:val="003347B7"/>
    <w:rsid w:val="00335034"/>
    <w:rsid w:val="003525FA"/>
    <w:rsid w:val="00360364"/>
    <w:rsid w:val="00371BBE"/>
    <w:rsid w:val="003727B8"/>
    <w:rsid w:val="0038422B"/>
    <w:rsid w:val="00390027"/>
    <w:rsid w:val="003C2BFE"/>
    <w:rsid w:val="003D0283"/>
    <w:rsid w:val="003D0F48"/>
    <w:rsid w:val="003D70D2"/>
    <w:rsid w:val="003F3E49"/>
    <w:rsid w:val="00432675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6957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77249"/>
    <w:rsid w:val="00582CCD"/>
    <w:rsid w:val="005A2890"/>
    <w:rsid w:val="005C3329"/>
    <w:rsid w:val="005C4466"/>
    <w:rsid w:val="005C5FF1"/>
    <w:rsid w:val="005D3B22"/>
    <w:rsid w:val="005E0721"/>
    <w:rsid w:val="005E117D"/>
    <w:rsid w:val="005E53DC"/>
    <w:rsid w:val="00606F22"/>
    <w:rsid w:val="00621CEC"/>
    <w:rsid w:val="006350A1"/>
    <w:rsid w:val="00635AE7"/>
    <w:rsid w:val="006464AA"/>
    <w:rsid w:val="0065420D"/>
    <w:rsid w:val="00663B7E"/>
    <w:rsid w:val="00675F8F"/>
    <w:rsid w:val="00676AF4"/>
    <w:rsid w:val="00677DD8"/>
    <w:rsid w:val="006813E3"/>
    <w:rsid w:val="006B4F86"/>
    <w:rsid w:val="006C4559"/>
    <w:rsid w:val="006D579D"/>
    <w:rsid w:val="006E44F0"/>
    <w:rsid w:val="006E63E0"/>
    <w:rsid w:val="006E77ED"/>
    <w:rsid w:val="006F6D93"/>
    <w:rsid w:val="00705493"/>
    <w:rsid w:val="00705CBD"/>
    <w:rsid w:val="0074217B"/>
    <w:rsid w:val="0074238D"/>
    <w:rsid w:val="007603E8"/>
    <w:rsid w:val="00767D7F"/>
    <w:rsid w:val="007A2DFF"/>
    <w:rsid w:val="007A367B"/>
    <w:rsid w:val="007B0F08"/>
    <w:rsid w:val="008073F2"/>
    <w:rsid w:val="00824112"/>
    <w:rsid w:val="00846098"/>
    <w:rsid w:val="00846FB5"/>
    <w:rsid w:val="00847E9A"/>
    <w:rsid w:val="00856EDE"/>
    <w:rsid w:val="008613C4"/>
    <w:rsid w:val="00865239"/>
    <w:rsid w:val="00870164"/>
    <w:rsid w:val="008757BD"/>
    <w:rsid w:val="00877A95"/>
    <w:rsid w:val="00877C07"/>
    <w:rsid w:val="00883DD4"/>
    <w:rsid w:val="00893D5F"/>
    <w:rsid w:val="00896D4F"/>
    <w:rsid w:val="00897DC4"/>
    <w:rsid w:val="008A48A3"/>
    <w:rsid w:val="008C76AC"/>
    <w:rsid w:val="008E03BD"/>
    <w:rsid w:val="008E5173"/>
    <w:rsid w:val="008F11A1"/>
    <w:rsid w:val="00905964"/>
    <w:rsid w:val="00914773"/>
    <w:rsid w:val="009468C8"/>
    <w:rsid w:val="00947982"/>
    <w:rsid w:val="00973CF1"/>
    <w:rsid w:val="009A1458"/>
    <w:rsid w:val="009A1569"/>
    <w:rsid w:val="009A2EAD"/>
    <w:rsid w:val="009D2341"/>
    <w:rsid w:val="009D382B"/>
    <w:rsid w:val="009E49DD"/>
    <w:rsid w:val="009F1D23"/>
    <w:rsid w:val="009F2D75"/>
    <w:rsid w:val="009F3F74"/>
    <w:rsid w:val="009F55D1"/>
    <w:rsid w:val="009F59F3"/>
    <w:rsid w:val="00A16849"/>
    <w:rsid w:val="00A2654F"/>
    <w:rsid w:val="00A274D6"/>
    <w:rsid w:val="00A35AE6"/>
    <w:rsid w:val="00A53BCE"/>
    <w:rsid w:val="00A605F5"/>
    <w:rsid w:val="00A64CF9"/>
    <w:rsid w:val="00A81CA6"/>
    <w:rsid w:val="00A82089"/>
    <w:rsid w:val="00A82BF5"/>
    <w:rsid w:val="00A90A2D"/>
    <w:rsid w:val="00AB0F8E"/>
    <w:rsid w:val="00AC230A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4576"/>
    <w:rsid w:val="00CA6586"/>
    <w:rsid w:val="00CB3820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1F06"/>
    <w:rsid w:val="00DA3056"/>
    <w:rsid w:val="00DA36D7"/>
    <w:rsid w:val="00DB3205"/>
    <w:rsid w:val="00DE3DFA"/>
    <w:rsid w:val="00DE4E07"/>
    <w:rsid w:val="00DF32B2"/>
    <w:rsid w:val="00E10529"/>
    <w:rsid w:val="00E143B6"/>
    <w:rsid w:val="00E17DF1"/>
    <w:rsid w:val="00E504D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D50B3"/>
    <w:rsid w:val="00EE0F7F"/>
    <w:rsid w:val="00F1176D"/>
    <w:rsid w:val="00F15F52"/>
    <w:rsid w:val="00F33413"/>
    <w:rsid w:val="00F34E9F"/>
    <w:rsid w:val="00F51C70"/>
    <w:rsid w:val="00F53936"/>
    <w:rsid w:val="00F5410A"/>
    <w:rsid w:val="00F7001B"/>
    <w:rsid w:val="00F734DA"/>
    <w:rsid w:val="00F8217C"/>
    <w:rsid w:val="00F91374"/>
    <w:rsid w:val="00F946C3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077C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gus\AppData\Roaming\Microsoft\Templates\Service%20invoice%20(simple%20lines%20design%20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F36005DD340A2BA01C8005B6F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AB7B-6E1A-46DD-B6E7-159911EED739}"/>
      </w:docPartPr>
      <w:docPartBody>
        <w:p w:rsidR="0021756F" w:rsidRDefault="00000000">
          <w:pPr>
            <w:pStyle w:val="B6CF36005DD340A2BA01C8005B6FB81C"/>
          </w:pPr>
          <w:r w:rsidRPr="00156A3A">
            <w:t>Salesperson</w:t>
          </w:r>
        </w:p>
      </w:docPartBody>
    </w:docPart>
    <w:docPart>
      <w:docPartPr>
        <w:name w:val="A9BF024FDE864965ADD8A7CB26E2C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3228-FA0D-4B47-A389-DBC8F743F44F}"/>
      </w:docPartPr>
      <w:docPartBody>
        <w:p w:rsidR="0021756F" w:rsidRDefault="00000000">
          <w:pPr>
            <w:pStyle w:val="A9BF024FDE864965ADD8A7CB26E2C783"/>
          </w:pPr>
          <w:r w:rsidRPr="00877C07">
            <w:t>Job</w:t>
          </w:r>
        </w:p>
      </w:docPartBody>
    </w:docPart>
    <w:docPart>
      <w:docPartPr>
        <w:name w:val="6B9668E36BAC44EAADDD8073F0F5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FAB1-3755-46A4-9A85-069613464BB6}"/>
      </w:docPartPr>
      <w:docPartBody>
        <w:p w:rsidR="0021756F" w:rsidRDefault="00000000">
          <w:pPr>
            <w:pStyle w:val="6B9668E36BAC44EAADDD8073F0F53B7E"/>
          </w:pPr>
          <w:r w:rsidRPr="00877C07">
            <w:t>Payment Terms</w:t>
          </w:r>
        </w:p>
      </w:docPartBody>
    </w:docPart>
    <w:docPart>
      <w:docPartPr>
        <w:name w:val="578F6D699A194709A28667D593B0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2B62-43C0-472F-A03C-AFB185B683EC}"/>
      </w:docPartPr>
      <w:docPartBody>
        <w:p w:rsidR="0021756F" w:rsidRDefault="00000000">
          <w:pPr>
            <w:pStyle w:val="578F6D699A194709A28667D593B0B2BB"/>
          </w:pPr>
          <w:r w:rsidRPr="00877C07">
            <w:t>Due Date</w:t>
          </w:r>
        </w:p>
      </w:docPartBody>
    </w:docPart>
    <w:docPart>
      <w:docPartPr>
        <w:name w:val="0F3F83DBAF7F45B4B99BC670EA1C9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AC6D-50A9-47BC-838C-41EEDC255CAF}"/>
      </w:docPartPr>
      <w:docPartBody>
        <w:p w:rsidR="0021756F" w:rsidRDefault="00000000">
          <w:pPr>
            <w:pStyle w:val="0F3F83DBAF7F45B4B99BC670EA1C9836"/>
          </w:pPr>
          <w:r>
            <w:t xml:space="preserve">Qty </w:t>
          </w:r>
        </w:p>
      </w:docPartBody>
    </w:docPart>
    <w:docPart>
      <w:docPartPr>
        <w:name w:val="436613272E324F8585CEDCB272D1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ABC9-E1DC-4CA9-87DB-023BDA18F37F}"/>
      </w:docPartPr>
      <w:docPartBody>
        <w:p w:rsidR="0021756F" w:rsidRDefault="00000000">
          <w:pPr>
            <w:pStyle w:val="436613272E324F8585CEDCB272D11843"/>
          </w:pPr>
          <w:r>
            <w:t>Description</w:t>
          </w:r>
        </w:p>
      </w:docPartBody>
    </w:docPart>
    <w:docPart>
      <w:docPartPr>
        <w:name w:val="F2D31506ACB74D1D9725EA1FB00F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A9F8-833C-446F-A74F-411D8B3D0D52}"/>
      </w:docPartPr>
      <w:docPartBody>
        <w:p w:rsidR="0021756F" w:rsidRDefault="00000000">
          <w:pPr>
            <w:pStyle w:val="F2D31506ACB74D1D9725EA1FB00FD80E"/>
          </w:pPr>
          <w:r>
            <w:t>Unit Price</w:t>
          </w:r>
        </w:p>
      </w:docPartBody>
    </w:docPart>
    <w:docPart>
      <w:docPartPr>
        <w:name w:val="F0012EBCC49A4889B75714D52909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73D5-1535-4266-A267-B899D28B87B2}"/>
      </w:docPartPr>
      <w:docPartBody>
        <w:p w:rsidR="0021756F" w:rsidRDefault="00000000">
          <w:pPr>
            <w:pStyle w:val="F0012EBCC49A4889B75714D529094C53"/>
          </w:pPr>
          <w:r>
            <w:t>Line Total</w:t>
          </w:r>
        </w:p>
      </w:docPartBody>
    </w:docPart>
    <w:docPart>
      <w:docPartPr>
        <w:name w:val="77BACCA0D4F44D16937AA31E89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CC23-F0B2-4725-9547-1EB6C30ECCD8}"/>
      </w:docPartPr>
      <w:docPartBody>
        <w:p w:rsidR="00395099" w:rsidRDefault="00934D96" w:rsidP="00934D96">
          <w:pPr>
            <w:pStyle w:val="77BACCA0D4F44D16937AA31E8973AF45"/>
          </w:pPr>
          <w:r w:rsidRPr="00DB3205">
            <w:t>Create &amp; Co.</w:t>
          </w:r>
        </w:p>
      </w:docPartBody>
    </w:docPart>
    <w:docPart>
      <w:docPartPr>
        <w:name w:val="8ACD93F374B24FDE89E3F9398A66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1967-6ADB-4F1E-9887-CF0FF65A68B0}"/>
      </w:docPartPr>
      <w:docPartBody>
        <w:p w:rsidR="00395099" w:rsidRDefault="00934D96" w:rsidP="00934D96">
          <w:pPr>
            <w:pStyle w:val="8ACD93F374B24FDE89E3F9398A6621DC"/>
          </w:pPr>
          <w:r w:rsidRPr="00DB3205">
            <w:t>123 Main St.</w:t>
          </w:r>
        </w:p>
      </w:docPartBody>
    </w:docPart>
    <w:docPart>
      <w:docPartPr>
        <w:name w:val="90AF87706B504633B0116E579DF1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091A-909A-44BC-90AF-2830908FC625}"/>
      </w:docPartPr>
      <w:docPartBody>
        <w:p w:rsidR="00395099" w:rsidRDefault="00934D96" w:rsidP="00934D96">
          <w:pPr>
            <w:pStyle w:val="90AF87706B504633B0116E579DF1B3CD"/>
          </w:pPr>
          <w:r w:rsidRPr="00DB3205">
            <w:t>Seattle, WA 78910</w:t>
          </w:r>
        </w:p>
      </w:docPartBody>
    </w:docPart>
    <w:docPart>
      <w:docPartPr>
        <w:name w:val="7A1CCF18D0B94CC8A79B4DBA059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CB681-F8FE-4F37-AD17-FFC70D935CBE}"/>
      </w:docPartPr>
      <w:docPartBody>
        <w:p w:rsidR="00395099" w:rsidRDefault="00934D96" w:rsidP="00934D96">
          <w:pPr>
            <w:pStyle w:val="7A1CCF18D0B94CC8A79B4DBA0598666F"/>
          </w:pPr>
          <w:r w:rsidRPr="00DB3205">
            <w:t>Phone:</w:t>
          </w:r>
        </w:p>
      </w:docPartBody>
    </w:docPart>
    <w:docPart>
      <w:docPartPr>
        <w:name w:val="0E90A74CEFED4A5ABDD2D53A1603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CDC7-4717-4021-A642-CBA220D06D35}"/>
      </w:docPartPr>
      <w:docPartBody>
        <w:p w:rsidR="00395099" w:rsidRDefault="00934D96" w:rsidP="00934D96">
          <w:pPr>
            <w:pStyle w:val="0E90A74CEFED4A5ABDD2D53A1603D014"/>
          </w:pPr>
          <w:r w:rsidRPr="00DB3205">
            <w:t>111-222-3333</w:t>
          </w:r>
        </w:p>
      </w:docPartBody>
    </w:docPart>
    <w:docPart>
      <w:docPartPr>
        <w:name w:val="49B1CC7A319041A5BC2E767F859A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BBAF-B023-4F07-BB7B-59C9B852507A}"/>
      </w:docPartPr>
      <w:docPartBody>
        <w:p w:rsidR="00395099" w:rsidRDefault="00934D96" w:rsidP="00934D96">
          <w:pPr>
            <w:pStyle w:val="49B1CC7A319041A5BC2E767F859A1F25"/>
          </w:pPr>
          <w:r>
            <w:t>Subtotal</w:t>
          </w:r>
        </w:p>
      </w:docPartBody>
    </w:docPart>
    <w:docPart>
      <w:docPartPr>
        <w:name w:val="6713817DF9B74203A19EF6230BB1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99D8-FD2F-4ED5-98EF-BDB2F2646186}"/>
      </w:docPartPr>
      <w:docPartBody>
        <w:p w:rsidR="00395099" w:rsidRDefault="00934D96" w:rsidP="00934D96">
          <w:pPr>
            <w:pStyle w:val="6713817DF9B74203A19EF6230BB1A136"/>
          </w:pPr>
          <w:r w:rsidRPr="00156A3A">
            <w:t>400.00</w:t>
          </w:r>
        </w:p>
      </w:docPartBody>
    </w:docPart>
    <w:docPart>
      <w:docPartPr>
        <w:name w:val="2B4A526E5F64416493DB260CEF7B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588F5-AB11-43D3-8BB4-563E90A6BA50}"/>
      </w:docPartPr>
      <w:docPartBody>
        <w:p w:rsidR="00395099" w:rsidRDefault="00934D96" w:rsidP="00934D96">
          <w:pPr>
            <w:pStyle w:val="2B4A526E5F64416493DB260CEF7BBD55"/>
          </w:pPr>
          <w:r>
            <w:t>Sales Tax</w:t>
          </w:r>
        </w:p>
      </w:docPartBody>
    </w:docPart>
    <w:docPart>
      <w:docPartPr>
        <w:name w:val="334E31CFFA68427EBBFAB5075CFA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F0B4-C59B-4EB9-BF57-DEF305C04706}"/>
      </w:docPartPr>
      <w:docPartBody>
        <w:p w:rsidR="00395099" w:rsidRDefault="00934D96" w:rsidP="00934D96">
          <w:pPr>
            <w:pStyle w:val="334E31CFFA68427EBBFAB5075CFA99E4"/>
          </w:pPr>
          <w:r w:rsidRPr="00156A3A">
            <w:t>20.00</w:t>
          </w:r>
        </w:p>
      </w:docPartBody>
    </w:docPart>
    <w:docPart>
      <w:docPartPr>
        <w:name w:val="899BDAE89D2E4F8D89C45D52CBEC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B022-74E4-4117-83EC-F9B817A6B1B7}"/>
      </w:docPartPr>
      <w:docPartBody>
        <w:p w:rsidR="00395099" w:rsidRDefault="00934D96" w:rsidP="00934D96">
          <w:pPr>
            <w:pStyle w:val="899BDAE89D2E4F8D89C45D52CBEC2747"/>
          </w:pPr>
          <w:r>
            <w:t>Total</w:t>
          </w:r>
        </w:p>
      </w:docPartBody>
    </w:docPart>
    <w:docPart>
      <w:docPartPr>
        <w:name w:val="E06EAA16DF33401E90E251387AE2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4B32-1F97-4311-8969-D9430F62781C}"/>
      </w:docPartPr>
      <w:docPartBody>
        <w:p w:rsidR="00395099" w:rsidRDefault="00934D96" w:rsidP="00934D96">
          <w:pPr>
            <w:pStyle w:val="E06EAA16DF33401E90E251387AE26AEB"/>
          </w:pPr>
          <w:r w:rsidRPr="00156A3A"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3"/>
    <w:rsid w:val="00100694"/>
    <w:rsid w:val="0021756F"/>
    <w:rsid w:val="00234AC0"/>
    <w:rsid w:val="00270E79"/>
    <w:rsid w:val="00395099"/>
    <w:rsid w:val="006F32E0"/>
    <w:rsid w:val="007265D1"/>
    <w:rsid w:val="0091638D"/>
    <w:rsid w:val="00934D96"/>
    <w:rsid w:val="00A62E41"/>
    <w:rsid w:val="00AB2282"/>
    <w:rsid w:val="00B02253"/>
    <w:rsid w:val="00B065EC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F36005DD340A2BA01C8005B6FB81C">
    <w:name w:val="B6CF36005DD340A2BA01C8005B6FB81C"/>
  </w:style>
  <w:style w:type="paragraph" w:customStyle="1" w:styleId="A9BF024FDE864965ADD8A7CB26E2C783">
    <w:name w:val="A9BF024FDE864965ADD8A7CB26E2C783"/>
  </w:style>
  <w:style w:type="paragraph" w:customStyle="1" w:styleId="6B9668E36BAC44EAADDD8073F0F53B7E">
    <w:name w:val="6B9668E36BAC44EAADDD8073F0F53B7E"/>
  </w:style>
  <w:style w:type="paragraph" w:customStyle="1" w:styleId="578F6D699A194709A28667D593B0B2BB">
    <w:name w:val="578F6D699A194709A28667D593B0B2BB"/>
  </w:style>
  <w:style w:type="paragraph" w:customStyle="1" w:styleId="0F3F83DBAF7F45B4B99BC670EA1C9836">
    <w:name w:val="0F3F83DBAF7F45B4B99BC670EA1C9836"/>
  </w:style>
  <w:style w:type="paragraph" w:customStyle="1" w:styleId="436613272E324F8585CEDCB272D11843">
    <w:name w:val="436613272E324F8585CEDCB272D11843"/>
  </w:style>
  <w:style w:type="paragraph" w:customStyle="1" w:styleId="F2D31506ACB74D1D9725EA1FB00FD80E">
    <w:name w:val="F2D31506ACB74D1D9725EA1FB00FD80E"/>
  </w:style>
  <w:style w:type="paragraph" w:customStyle="1" w:styleId="F0012EBCC49A4889B75714D529094C53">
    <w:name w:val="F0012EBCC49A4889B75714D529094C53"/>
  </w:style>
  <w:style w:type="paragraph" w:customStyle="1" w:styleId="77BACCA0D4F44D16937AA31E8973AF45">
    <w:name w:val="77BACCA0D4F44D16937AA31E8973AF45"/>
    <w:rsid w:val="00934D96"/>
  </w:style>
  <w:style w:type="paragraph" w:customStyle="1" w:styleId="8ACD93F374B24FDE89E3F9398A6621DC">
    <w:name w:val="8ACD93F374B24FDE89E3F9398A6621DC"/>
    <w:rsid w:val="00934D96"/>
  </w:style>
  <w:style w:type="paragraph" w:customStyle="1" w:styleId="90AF87706B504633B0116E579DF1B3CD">
    <w:name w:val="90AF87706B504633B0116E579DF1B3CD"/>
    <w:rsid w:val="00934D96"/>
  </w:style>
  <w:style w:type="paragraph" w:customStyle="1" w:styleId="7A1CCF18D0B94CC8A79B4DBA0598666F">
    <w:name w:val="7A1CCF18D0B94CC8A79B4DBA0598666F"/>
    <w:rsid w:val="00934D96"/>
  </w:style>
  <w:style w:type="paragraph" w:customStyle="1" w:styleId="0E90A74CEFED4A5ABDD2D53A1603D014">
    <w:name w:val="0E90A74CEFED4A5ABDD2D53A1603D014"/>
    <w:rsid w:val="00934D96"/>
  </w:style>
  <w:style w:type="paragraph" w:customStyle="1" w:styleId="49B1CC7A319041A5BC2E767F859A1F25">
    <w:name w:val="49B1CC7A319041A5BC2E767F859A1F25"/>
    <w:rsid w:val="00934D96"/>
  </w:style>
  <w:style w:type="paragraph" w:customStyle="1" w:styleId="6713817DF9B74203A19EF6230BB1A136">
    <w:name w:val="6713817DF9B74203A19EF6230BB1A136"/>
    <w:rsid w:val="00934D96"/>
  </w:style>
  <w:style w:type="paragraph" w:customStyle="1" w:styleId="2B4A526E5F64416493DB260CEF7BBD55">
    <w:name w:val="2B4A526E5F64416493DB260CEF7BBD55"/>
    <w:rsid w:val="00934D96"/>
  </w:style>
  <w:style w:type="paragraph" w:customStyle="1" w:styleId="334E31CFFA68427EBBFAB5075CFA99E4">
    <w:name w:val="334E31CFFA68427EBBFAB5075CFA99E4"/>
    <w:rsid w:val="00934D96"/>
  </w:style>
  <w:style w:type="paragraph" w:customStyle="1" w:styleId="899BDAE89D2E4F8D89C45D52CBEC2747">
    <w:name w:val="899BDAE89D2E4F8D89C45D52CBEC2747"/>
    <w:rsid w:val="00934D96"/>
  </w:style>
  <w:style w:type="paragraph" w:customStyle="1" w:styleId="E06EAA16DF33401E90E251387AE26AEB">
    <w:name w:val="E06EAA16DF33401E90E251387AE26AEB"/>
    <w:rsid w:val="0093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2023-10-29T06:11:00Z</dcterms:created>
  <dcterms:modified xsi:type="dcterms:W3CDTF">2023-11-05T07:11:00Z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